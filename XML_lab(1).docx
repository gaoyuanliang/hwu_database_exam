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8D945" w14:textId="41AA98EB" w:rsidR="00575792" w:rsidRPr="00375D21" w:rsidRDefault="00575792" w:rsidP="00375D21">
      <w:pPr>
        <w:pStyle w:val="Title"/>
      </w:pPr>
      <w:r w:rsidRPr="00375D21">
        <w:t>XML Lab</w:t>
      </w:r>
    </w:p>
    <w:p w14:paraId="632028F9" w14:textId="724D6075" w:rsidR="004E6651" w:rsidRDefault="004E6651" w:rsidP="004E6651"/>
    <w:p w14:paraId="5B6B12AB" w14:textId="07C0EA43" w:rsidR="004E6651" w:rsidRDefault="00A60B11" w:rsidP="006614E4">
      <w:pPr>
        <w:pStyle w:val="Heading2"/>
      </w:pPr>
      <w:r>
        <w:t>Create a Valid XML document</w:t>
      </w:r>
    </w:p>
    <w:p w14:paraId="1F66895D" w14:textId="0BE57425" w:rsidR="000B5213" w:rsidRDefault="00D7462E" w:rsidP="004E6651">
      <w:r>
        <w:br/>
        <w:t>Open a text editor like Notepad++ and c</w:t>
      </w:r>
      <w:r w:rsidR="00375D21" w:rsidRPr="004E6651">
        <w:t>reate an XML document which stores the following data about</w:t>
      </w:r>
      <w:r w:rsidR="00F53CB0">
        <w:t xml:space="preserve"> films</w:t>
      </w:r>
      <w:r w:rsidR="0050573B" w:rsidRPr="004E6651">
        <w:t>.</w:t>
      </w:r>
      <w:r w:rsidR="005D0A1B">
        <w:t xml:space="preserve"> It’s a good idea to save the XML to a file on your drive (e.g </w:t>
      </w:r>
      <w:r w:rsidR="00F53CB0">
        <w:t>films</w:t>
      </w:r>
      <w:r w:rsidR="005440EC">
        <w:t>.xml) before copying t</w:t>
      </w:r>
      <w:r w:rsidR="00E05379">
        <w:t>he text t</w:t>
      </w:r>
      <w:r w:rsidR="005440EC">
        <w:t xml:space="preserve">o the web link below. </w:t>
      </w:r>
      <w:r w:rsidR="005440EC">
        <w:br/>
      </w:r>
    </w:p>
    <w:p w14:paraId="7CA55CB2" w14:textId="5B6A1396" w:rsidR="0017236F" w:rsidRPr="0017236F" w:rsidRDefault="0017236F" w:rsidP="004E6651">
      <w:pPr>
        <w:rPr>
          <w:b/>
        </w:rPr>
      </w:pPr>
      <w:r w:rsidRPr="0017236F">
        <w:rPr>
          <w:b/>
        </w:rPr>
        <w:t>FILMS: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84"/>
        <w:gridCol w:w="1793"/>
        <w:gridCol w:w="2304"/>
      </w:tblGrid>
      <w:tr w:rsidR="00DA4F87" w14:paraId="616EC078" w14:textId="77777777" w:rsidTr="0017236F">
        <w:tc>
          <w:tcPr>
            <w:tcW w:w="2122" w:type="dxa"/>
            <w:shd w:val="clear" w:color="auto" w:fill="D9D9D9" w:themeFill="background1" w:themeFillShade="D9"/>
          </w:tcPr>
          <w:p w14:paraId="4F9C7A07" w14:textId="269D6635" w:rsidR="00DA4F87" w:rsidRDefault="003545C2" w:rsidP="003545C2">
            <w:r>
              <w:t>Title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BB5EF8" w14:textId="6F9F7812" w:rsidR="00DA4F87" w:rsidRDefault="003545C2" w:rsidP="001D2CED">
            <w:r>
              <w:t>Classification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0B36F8A2" w14:textId="68A77D85" w:rsidR="00DA4F87" w:rsidRDefault="003545C2" w:rsidP="001D2CED">
            <w:r>
              <w:t>Stars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56ED1C97" w14:textId="45595D63" w:rsidR="00DA4F87" w:rsidRDefault="003545C2" w:rsidP="001D2CED">
            <w:r>
              <w:t>Genre</w:t>
            </w:r>
          </w:p>
        </w:tc>
      </w:tr>
      <w:tr w:rsidR="00DA4F87" w14:paraId="3C28DCCC" w14:textId="77777777" w:rsidTr="005440EC">
        <w:tc>
          <w:tcPr>
            <w:tcW w:w="2122" w:type="dxa"/>
          </w:tcPr>
          <w:p w14:paraId="70DA9FD8" w14:textId="6F60FB56" w:rsidR="00DA4F87" w:rsidRPr="0050573B" w:rsidRDefault="003545C2" w:rsidP="003545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Joker</w:t>
            </w:r>
          </w:p>
        </w:tc>
        <w:tc>
          <w:tcPr>
            <w:tcW w:w="1384" w:type="dxa"/>
          </w:tcPr>
          <w:p w14:paraId="5AD352E7" w14:textId="20EEA2D8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1793" w:type="dxa"/>
          </w:tcPr>
          <w:p w14:paraId="7E037766" w14:textId="77777777" w:rsidR="00DA4F87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Joaquin Phoenix</w:t>
            </w:r>
          </w:p>
          <w:p w14:paraId="78204AD2" w14:textId="61F6A80D" w:rsidR="003545C2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 De Niro</w:t>
            </w:r>
          </w:p>
        </w:tc>
        <w:tc>
          <w:tcPr>
            <w:tcW w:w="2304" w:type="dxa"/>
          </w:tcPr>
          <w:p w14:paraId="09E35181" w14:textId="1E526F73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Crime</w:t>
            </w:r>
          </w:p>
          <w:p w14:paraId="311FBB4A" w14:textId="77777777" w:rsidR="00DA4F87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Drama</w:t>
            </w:r>
          </w:p>
          <w:p w14:paraId="70BA7509" w14:textId="001CD472" w:rsidR="003545C2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Thriller</w:t>
            </w:r>
          </w:p>
        </w:tc>
      </w:tr>
      <w:tr w:rsidR="00DA4F87" w14:paraId="10C8C26D" w14:textId="77777777" w:rsidTr="005440EC">
        <w:tc>
          <w:tcPr>
            <w:tcW w:w="2122" w:type="dxa"/>
          </w:tcPr>
          <w:p w14:paraId="06AB41C6" w14:textId="6A29EF93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Singing in the Rain</w:t>
            </w:r>
          </w:p>
        </w:tc>
        <w:tc>
          <w:tcPr>
            <w:tcW w:w="1384" w:type="dxa"/>
          </w:tcPr>
          <w:p w14:paraId="6E2D9207" w14:textId="65D8C70C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793" w:type="dxa"/>
          </w:tcPr>
          <w:p w14:paraId="65480F66" w14:textId="5F3EAD4B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 Kelly</w:t>
            </w:r>
            <w:r>
              <w:rPr>
                <w:sz w:val="20"/>
                <w:szCs w:val="20"/>
              </w:rPr>
              <w:br/>
              <w:t>Donald O’Connor</w:t>
            </w:r>
            <w:r>
              <w:rPr>
                <w:sz w:val="20"/>
                <w:szCs w:val="20"/>
              </w:rPr>
              <w:br/>
              <w:t>Debbie Reynolds</w:t>
            </w:r>
          </w:p>
        </w:tc>
        <w:tc>
          <w:tcPr>
            <w:tcW w:w="2304" w:type="dxa"/>
          </w:tcPr>
          <w:p w14:paraId="1883BBCF" w14:textId="7E4B88F7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Comedy</w:t>
            </w:r>
            <w:r>
              <w:rPr>
                <w:sz w:val="20"/>
                <w:szCs w:val="20"/>
              </w:rPr>
              <w:br/>
              <w:t>Musical</w:t>
            </w:r>
            <w:r>
              <w:rPr>
                <w:sz w:val="20"/>
                <w:szCs w:val="20"/>
              </w:rPr>
              <w:br/>
              <w:t>Romance</w:t>
            </w:r>
          </w:p>
        </w:tc>
      </w:tr>
      <w:tr w:rsidR="00DA4F87" w14:paraId="77885D81" w14:textId="77777777" w:rsidTr="005440EC">
        <w:tc>
          <w:tcPr>
            <w:tcW w:w="2122" w:type="dxa"/>
          </w:tcPr>
          <w:p w14:paraId="00D79B5B" w14:textId="0527FBB0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Lion King</w:t>
            </w:r>
          </w:p>
        </w:tc>
        <w:tc>
          <w:tcPr>
            <w:tcW w:w="1384" w:type="dxa"/>
          </w:tcPr>
          <w:p w14:paraId="561A825E" w14:textId="4AA6656C" w:rsidR="00DA4F87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793" w:type="dxa"/>
          </w:tcPr>
          <w:p w14:paraId="23AF7767" w14:textId="77777777" w:rsidR="00DA4F87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Donald Glover</w:t>
            </w:r>
          </w:p>
          <w:p w14:paraId="45EBEB34" w14:textId="77777777" w:rsidR="003545C2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Beyonce</w:t>
            </w:r>
          </w:p>
          <w:p w14:paraId="52083021" w14:textId="1E746AD4" w:rsidR="003545C2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Seth Rogen</w:t>
            </w:r>
          </w:p>
        </w:tc>
        <w:tc>
          <w:tcPr>
            <w:tcW w:w="2304" w:type="dxa"/>
          </w:tcPr>
          <w:p w14:paraId="7E56FFCC" w14:textId="77777777" w:rsidR="00DA4F87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Animation</w:t>
            </w:r>
          </w:p>
          <w:p w14:paraId="5CAB45C0" w14:textId="77777777" w:rsidR="003545C2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Adventure</w:t>
            </w:r>
          </w:p>
          <w:p w14:paraId="571C662B" w14:textId="67C9DBE7" w:rsidR="003545C2" w:rsidRPr="0050573B" w:rsidRDefault="003545C2" w:rsidP="001D2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Musical</w:t>
            </w:r>
          </w:p>
        </w:tc>
      </w:tr>
    </w:tbl>
    <w:p w14:paraId="637EA01D" w14:textId="77777777" w:rsidR="00B27BFA" w:rsidRPr="004E6651" w:rsidRDefault="00B27BFA" w:rsidP="004E6651"/>
    <w:p w14:paraId="423E9428" w14:textId="40B10B76" w:rsidR="003658F7" w:rsidRDefault="003658F7" w:rsidP="00375D21">
      <w:r>
        <w:t>Create your XML document following this template:</w:t>
      </w:r>
    </w:p>
    <w:p w14:paraId="73D3F9CD" w14:textId="5F734AE9" w:rsidR="003545C2" w:rsidRPr="003545C2" w:rsidRDefault="003545C2" w:rsidP="00375D21">
      <w:pPr>
        <w:rPr>
          <w:rFonts w:ascii="Courier New" w:hAnsi="Courier New" w:cs="Courier New"/>
          <w:sz w:val="20"/>
          <w:szCs w:val="20"/>
        </w:rPr>
      </w:pPr>
      <w:r w:rsidRPr="003545C2">
        <w:rPr>
          <w:rFonts w:ascii="Courier New" w:hAnsi="Courier New" w:cs="Courier New"/>
          <w:sz w:val="20"/>
          <w:szCs w:val="20"/>
        </w:rPr>
        <w:t>&lt;?xml version="1.0" encoding="UTF-8"?&gt;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 w:rsidRPr="003545C2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films</w:t>
      </w:r>
      <w:r w:rsidRPr="003545C2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br/>
        <w:t xml:space="preserve">   &lt;film&gt;</w:t>
      </w:r>
      <w:r w:rsidRPr="003545C2">
        <w:rPr>
          <w:rFonts w:ascii="Courier New" w:hAnsi="Courier New" w:cs="Courier New"/>
          <w:sz w:val="20"/>
          <w:szCs w:val="20"/>
        </w:rPr>
        <w:br/>
        <w:t xml:space="preserve">     &lt;</w:t>
      </w:r>
      <w:r>
        <w:rPr>
          <w:rFonts w:ascii="Courier New" w:hAnsi="Courier New" w:cs="Courier New"/>
          <w:sz w:val="20"/>
          <w:szCs w:val="20"/>
        </w:rPr>
        <w:t>title</w:t>
      </w:r>
      <w:r w:rsidRPr="003545C2">
        <w:rPr>
          <w:rFonts w:ascii="Courier New" w:hAnsi="Courier New" w:cs="Courier New"/>
          <w:sz w:val="20"/>
          <w:szCs w:val="20"/>
        </w:rPr>
        <w:t>&gt;…&lt;/</w:t>
      </w:r>
      <w:r>
        <w:rPr>
          <w:rFonts w:ascii="Courier New" w:hAnsi="Courier New" w:cs="Courier New"/>
          <w:sz w:val="20"/>
          <w:szCs w:val="20"/>
        </w:rPr>
        <w:t>title</w:t>
      </w:r>
      <w:r w:rsidRPr="003545C2">
        <w:rPr>
          <w:rFonts w:ascii="Courier New" w:hAnsi="Courier New" w:cs="Courier New"/>
          <w:sz w:val="20"/>
          <w:szCs w:val="20"/>
        </w:rPr>
        <w:t>&gt;</w:t>
      </w:r>
      <w:r w:rsidRPr="003545C2">
        <w:rPr>
          <w:rFonts w:ascii="Courier New" w:hAnsi="Courier New" w:cs="Courier New"/>
          <w:sz w:val="20"/>
          <w:szCs w:val="20"/>
        </w:rPr>
        <w:br/>
        <w:t xml:space="preserve">     …</w:t>
      </w:r>
      <w:r w:rsidRPr="003545C2">
        <w:rPr>
          <w:rFonts w:ascii="Courier New" w:hAnsi="Courier New" w:cs="Courier New"/>
          <w:sz w:val="20"/>
          <w:szCs w:val="20"/>
        </w:rPr>
        <w:br/>
        <w:t xml:space="preserve">  &lt;/</w:t>
      </w:r>
      <w:r>
        <w:rPr>
          <w:rFonts w:ascii="Courier New" w:hAnsi="Courier New" w:cs="Courier New"/>
          <w:sz w:val="20"/>
          <w:szCs w:val="20"/>
        </w:rPr>
        <w:t>film</w:t>
      </w:r>
      <w:r w:rsidRPr="003545C2">
        <w:rPr>
          <w:rFonts w:ascii="Courier New" w:hAnsi="Courier New" w:cs="Courier New"/>
          <w:sz w:val="20"/>
          <w:szCs w:val="20"/>
        </w:rPr>
        <w:t>&gt;</w:t>
      </w:r>
      <w:r w:rsidRPr="003545C2">
        <w:rPr>
          <w:rFonts w:ascii="Courier New" w:hAnsi="Courier New" w:cs="Courier New"/>
          <w:sz w:val="20"/>
          <w:szCs w:val="20"/>
        </w:rPr>
        <w:br/>
        <w:t>&lt;/</w:t>
      </w:r>
      <w:r>
        <w:rPr>
          <w:rFonts w:ascii="Courier New" w:hAnsi="Courier New" w:cs="Courier New"/>
          <w:sz w:val="20"/>
          <w:szCs w:val="20"/>
        </w:rPr>
        <w:t>films</w:t>
      </w:r>
      <w:r w:rsidRPr="003545C2">
        <w:rPr>
          <w:rFonts w:ascii="Courier New" w:hAnsi="Courier New" w:cs="Courier New"/>
          <w:sz w:val="20"/>
          <w:szCs w:val="20"/>
        </w:rPr>
        <w:t>&gt;</w:t>
      </w:r>
    </w:p>
    <w:p w14:paraId="7B42F0C6" w14:textId="77777777" w:rsidR="0017236F" w:rsidRDefault="0017236F" w:rsidP="00D7462E"/>
    <w:p w14:paraId="66A6AD09" w14:textId="34426AEF" w:rsidR="00D7462E" w:rsidRDefault="0017236F" w:rsidP="00D7462E">
      <w:r w:rsidRPr="0017236F">
        <w:rPr>
          <w:b/>
        </w:rPr>
        <w:t>C</w:t>
      </w:r>
      <w:r>
        <w:rPr>
          <w:b/>
        </w:rPr>
        <w:t>heck your XML</w:t>
      </w:r>
      <w:bookmarkStart w:id="0" w:name="_GoBack"/>
      <w:bookmarkEnd w:id="0"/>
      <w:r w:rsidR="00350C89">
        <w:br/>
      </w:r>
      <w:r w:rsidR="00D7462E">
        <w:t>Use a web browser to open the following page</w:t>
      </w:r>
      <w:r w:rsidR="00D7462E" w:rsidRPr="005D0A1B">
        <w:t xml:space="preserve">: </w:t>
      </w:r>
      <w:hyperlink r:id="rId11" w:history="1">
        <w:r w:rsidR="00D7462E" w:rsidRPr="005D0A1B">
          <w:rPr>
            <w:rStyle w:val="Hyperlink"/>
            <w:u w:val="none"/>
          </w:rPr>
          <w:t>https://www.w3schools.com/xml/xml_validator.asp</w:t>
        </w:r>
      </w:hyperlink>
      <w:r w:rsidR="003545C2">
        <w:rPr>
          <w:rStyle w:val="Hyperlink"/>
          <w:u w:val="none"/>
        </w:rPr>
        <w:t xml:space="preserve"> </w:t>
      </w:r>
    </w:p>
    <w:p w14:paraId="6276CC95" w14:textId="1CB42EE3" w:rsidR="00B27BFA" w:rsidRDefault="00D7462E" w:rsidP="00375D21">
      <w:r>
        <w:t xml:space="preserve">Scroll down the page to the “Syntax-check Your XML” section and copy/paste your XML to validate it. If there is an error in the XML then check the debug information, and correct the XML.  </w:t>
      </w:r>
    </w:p>
    <w:p w14:paraId="20759E8B" w14:textId="6658407F" w:rsidR="005440EC" w:rsidRDefault="005440EC">
      <w:r>
        <w:t>Once you have completed this task you can close this webpage and text editor (e.g. Notepad++).</w:t>
      </w:r>
    </w:p>
    <w:p w14:paraId="28BEC936" w14:textId="3CFB1318" w:rsidR="005440EC" w:rsidRDefault="005440EC">
      <w:r>
        <w:br w:type="page"/>
      </w:r>
    </w:p>
    <w:p w14:paraId="65C0F92A" w14:textId="77777777" w:rsidR="00D7462E" w:rsidRDefault="00D7462E" w:rsidP="00375D21"/>
    <w:p w14:paraId="65C03F6F" w14:textId="098F6DCF" w:rsidR="00A60B11" w:rsidRDefault="00A60B11" w:rsidP="006614E4">
      <w:pPr>
        <w:pStyle w:val="Heading2"/>
      </w:pPr>
      <w:r>
        <w:t xml:space="preserve">XPath </w:t>
      </w:r>
      <w:r w:rsidR="00350C89">
        <w:br/>
      </w:r>
    </w:p>
    <w:p w14:paraId="1EA80BA3" w14:textId="70D00343" w:rsidR="00F53CB0" w:rsidRDefault="00F53CB0" w:rsidP="00F53CB0">
      <w:r>
        <w:t>We’ll now take a look at using XPath to filter an XML document with information about music albums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07"/>
        <w:gridCol w:w="1383"/>
        <w:gridCol w:w="1793"/>
        <w:gridCol w:w="2304"/>
      </w:tblGrid>
      <w:tr w:rsidR="00F53CB0" w14:paraId="5899528F" w14:textId="77777777" w:rsidTr="001C59EE">
        <w:tc>
          <w:tcPr>
            <w:tcW w:w="1129" w:type="dxa"/>
            <w:shd w:val="clear" w:color="auto" w:fill="D9D9D9" w:themeFill="background1" w:themeFillShade="D9"/>
          </w:tcPr>
          <w:p w14:paraId="2FD33A5E" w14:textId="77777777" w:rsidR="00F53CB0" w:rsidRDefault="00F53CB0" w:rsidP="001D2CED">
            <w:r>
              <w:t>Artist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572ECEE" w14:textId="77777777" w:rsidR="00F53CB0" w:rsidRDefault="00F53CB0" w:rsidP="001D2CED">
            <w:r>
              <w:t>Album Title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34F85CEC" w14:textId="77777777" w:rsidR="00F53CB0" w:rsidRDefault="00F53CB0" w:rsidP="001D2CED">
            <w:r>
              <w:t>Genre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711AA3E" w14:textId="77777777" w:rsidR="00F53CB0" w:rsidRDefault="00F53CB0" w:rsidP="001D2CED">
            <w:r>
              <w:t>Released date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3BBCE491" w14:textId="77777777" w:rsidR="00F53CB0" w:rsidRDefault="00F53CB0" w:rsidP="001D2CED">
            <w:r>
              <w:t>Bookmarked Tracks</w:t>
            </w:r>
          </w:p>
        </w:tc>
      </w:tr>
      <w:tr w:rsidR="00F53CB0" w14:paraId="27A4FCC6" w14:textId="77777777" w:rsidTr="001D2CED">
        <w:tc>
          <w:tcPr>
            <w:tcW w:w="1129" w:type="dxa"/>
          </w:tcPr>
          <w:p w14:paraId="0D012785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Bill Evans</w:t>
            </w:r>
          </w:p>
        </w:tc>
        <w:tc>
          <w:tcPr>
            <w:tcW w:w="2407" w:type="dxa"/>
          </w:tcPr>
          <w:p w14:paraId="0055DE8E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The Bill Evans Album</w:t>
            </w:r>
          </w:p>
        </w:tc>
        <w:tc>
          <w:tcPr>
            <w:tcW w:w="1383" w:type="dxa"/>
          </w:tcPr>
          <w:p w14:paraId="79479AC4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Jazz</w:t>
            </w:r>
          </w:p>
        </w:tc>
        <w:tc>
          <w:tcPr>
            <w:tcW w:w="1793" w:type="dxa"/>
          </w:tcPr>
          <w:p w14:paraId="4B093F59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1971</w:t>
            </w:r>
          </w:p>
        </w:tc>
        <w:tc>
          <w:tcPr>
            <w:tcW w:w="2304" w:type="dxa"/>
          </w:tcPr>
          <w:p w14:paraId="3CD02202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Sugar Plum</w:t>
            </w:r>
          </w:p>
          <w:p w14:paraId="17B5770D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Waltz for Debby</w:t>
            </w:r>
          </w:p>
        </w:tc>
      </w:tr>
      <w:tr w:rsidR="00F53CB0" w14:paraId="1685FF46" w14:textId="77777777" w:rsidTr="001D2CED">
        <w:tc>
          <w:tcPr>
            <w:tcW w:w="1129" w:type="dxa"/>
          </w:tcPr>
          <w:p w14:paraId="7F82039B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Queen</w:t>
            </w:r>
          </w:p>
        </w:tc>
        <w:tc>
          <w:tcPr>
            <w:tcW w:w="2407" w:type="dxa"/>
          </w:tcPr>
          <w:p w14:paraId="39D13CAE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Jazz</w:t>
            </w:r>
          </w:p>
        </w:tc>
        <w:tc>
          <w:tcPr>
            <w:tcW w:w="1383" w:type="dxa"/>
          </w:tcPr>
          <w:p w14:paraId="2B11C44A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Rock</w:t>
            </w:r>
          </w:p>
        </w:tc>
        <w:tc>
          <w:tcPr>
            <w:tcW w:w="1793" w:type="dxa"/>
          </w:tcPr>
          <w:p w14:paraId="63A425FE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1978</w:t>
            </w:r>
          </w:p>
        </w:tc>
        <w:tc>
          <w:tcPr>
            <w:tcW w:w="2304" w:type="dxa"/>
          </w:tcPr>
          <w:p w14:paraId="2B527CAF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Don't Stop Me Now</w:t>
            </w:r>
          </w:p>
        </w:tc>
      </w:tr>
      <w:tr w:rsidR="00F53CB0" w14:paraId="1F5948B6" w14:textId="77777777" w:rsidTr="001D2CED">
        <w:tc>
          <w:tcPr>
            <w:tcW w:w="1129" w:type="dxa"/>
          </w:tcPr>
          <w:p w14:paraId="2D9ECEA9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Jamiroquai</w:t>
            </w:r>
          </w:p>
        </w:tc>
        <w:tc>
          <w:tcPr>
            <w:tcW w:w="2407" w:type="dxa"/>
          </w:tcPr>
          <w:p w14:paraId="406B0602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Travelling Without Moving</w:t>
            </w:r>
          </w:p>
        </w:tc>
        <w:tc>
          <w:tcPr>
            <w:tcW w:w="1383" w:type="dxa"/>
          </w:tcPr>
          <w:p w14:paraId="64D241AF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Acid Jazz</w:t>
            </w:r>
          </w:p>
        </w:tc>
        <w:tc>
          <w:tcPr>
            <w:tcW w:w="1793" w:type="dxa"/>
          </w:tcPr>
          <w:p w14:paraId="712EB0EF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1996</w:t>
            </w:r>
          </w:p>
        </w:tc>
        <w:tc>
          <w:tcPr>
            <w:tcW w:w="2304" w:type="dxa"/>
          </w:tcPr>
          <w:p w14:paraId="2746C347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Virtual Insanity</w:t>
            </w:r>
          </w:p>
          <w:p w14:paraId="60BE3769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Cosmic Girl</w:t>
            </w:r>
          </w:p>
          <w:p w14:paraId="7C608EF5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High Times</w:t>
            </w:r>
          </w:p>
        </w:tc>
      </w:tr>
      <w:tr w:rsidR="00F53CB0" w14:paraId="75FF16AB" w14:textId="77777777" w:rsidTr="001D2CED">
        <w:tc>
          <w:tcPr>
            <w:tcW w:w="1129" w:type="dxa"/>
          </w:tcPr>
          <w:p w14:paraId="3F4743C3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Muse</w:t>
            </w:r>
          </w:p>
        </w:tc>
        <w:tc>
          <w:tcPr>
            <w:tcW w:w="2407" w:type="dxa"/>
          </w:tcPr>
          <w:p w14:paraId="2BFF5AEB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Drones</w:t>
            </w:r>
          </w:p>
        </w:tc>
        <w:tc>
          <w:tcPr>
            <w:tcW w:w="1383" w:type="dxa"/>
          </w:tcPr>
          <w:p w14:paraId="7E4FC35B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Rock</w:t>
            </w:r>
          </w:p>
        </w:tc>
        <w:tc>
          <w:tcPr>
            <w:tcW w:w="1793" w:type="dxa"/>
          </w:tcPr>
          <w:p w14:paraId="55068008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2015</w:t>
            </w:r>
          </w:p>
        </w:tc>
        <w:tc>
          <w:tcPr>
            <w:tcW w:w="2304" w:type="dxa"/>
          </w:tcPr>
          <w:p w14:paraId="756A840D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>Reapers</w:t>
            </w:r>
          </w:p>
          <w:p w14:paraId="1258DC10" w14:textId="77777777" w:rsidR="00F53CB0" w:rsidRPr="0050573B" w:rsidRDefault="00F53CB0" w:rsidP="001D2CED">
            <w:pPr>
              <w:rPr>
                <w:sz w:val="20"/>
                <w:szCs w:val="20"/>
              </w:rPr>
            </w:pPr>
            <w:r w:rsidRPr="0050573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Handler</w:t>
            </w:r>
          </w:p>
        </w:tc>
      </w:tr>
    </w:tbl>
    <w:p w14:paraId="47141363" w14:textId="7B89D5D6" w:rsidR="00F53CB0" w:rsidRDefault="001C59EE" w:rsidP="00F53CB0">
      <w:r>
        <w:br/>
        <w:t>This dataset is available to d</w:t>
      </w:r>
      <w:r w:rsidR="00F53CB0">
        <w:t xml:space="preserve">ownload </w:t>
      </w:r>
      <w:r>
        <w:t>in</w:t>
      </w:r>
      <w:r w:rsidR="00F53CB0">
        <w:t xml:space="preserve"> XML from </w:t>
      </w:r>
      <w:r>
        <w:t>here</w:t>
      </w:r>
      <w:r w:rsidR="00F53CB0">
        <w:t xml:space="preserve">: </w:t>
      </w:r>
      <w:hyperlink r:id="rId12" w:history="1">
        <w:r w:rsidR="00F53CB0" w:rsidRPr="005600DC">
          <w:rPr>
            <w:rStyle w:val="Hyperlink"/>
          </w:rPr>
          <w:t>www.macs.hw.ac.uk/~pb56/f21d</w:t>
        </w:r>
        <w:r w:rsidR="00F53CB0" w:rsidRPr="005600DC">
          <w:rPr>
            <w:rStyle w:val="Hyperlink"/>
          </w:rPr>
          <w:t>f</w:t>
        </w:r>
        <w:r w:rsidR="00F53CB0" w:rsidRPr="005600DC">
          <w:rPr>
            <w:rStyle w:val="Hyperlink"/>
          </w:rPr>
          <w:t>.x</w:t>
        </w:r>
        <w:r w:rsidR="00F53CB0" w:rsidRPr="005600DC">
          <w:rPr>
            <w:rStyle w:val="Hyperlink"/>
          </w:rPr>
          <w:t>m</w:t>
        </w:r>
        <w:r w:rsidR="00F53CB0" w:rsidRPr="005600DC">
          <w:rPr>
            <w:rStyle w:val="Hyperlink"/>
          </w:rPr>
          <w:t>l</w:t>
        </w:r>
      </w:hyperlink>
      <w:r w:rsidR="00F53CB0">
        <w:t xml:space="preserve"> </w:t>
      </w:r>
    </w:p>
    <w:p w14:paraId="4E60097F" w14:textId="50C3D362" w:rsidR="00F53CB0" w:rsidRDefault="00F53CB0" w:rsidP="00F53CB0">
      <w:r>
        <w:t>Take a look at the XML document structure:</w:t>
      </w:r>
    </w:p>
    <w:p w14:paraId="58D2D757" w14:textId="77777777" w:rsidR="00F53CB0" w:rsidRPr="00F53CB0" w:rsidRDefault="00F53CB0" w:rsidP="00F53CB0">
      <w:pPr>
        <w:rPr>
          <w:rFonts w:ascii="Courier New" w:hAnsi="Courier New" w:cs="Courier New"/>
          <w:sz w:val="18"/>
          <w:szCs w:val="18"/>
        </w:rPr>
      </w:pPr>
      <w:r w:rsidRPr="00F53CB0">
        <w:rPr>
          <w:rFonts w:ascii="Courier New" w:hAnsi="Courier New" w:cs="Courier New"/>
          <w:sz w:val="18"/>
          <w:szCs w:val="18"/>
        </w:rPr>
        <w:t>&lt;?xml version="1.0" encoding="UTF-8"?&gt;</w:t>
      </w:r>
      <w:r w:rsidRPr="00F53CB0">
        <w:rPr>
          <w:rFonts w:ascii="Courier New" w:hAnsi="Courier New" w:cs="Courier New"/>
          <w:sz w:val="18"/>
          <w:szCs w:val="18"/>
        </w:rPr>
        <w:br/>
        <w:t>&lt;albums&gt;</w:t>
      </w:r>
      <w:r w:rsidRPr="00F53CB0">
        <w:rPr>
          <w:rFonts w:ascii="Courier New" w:hAnsi="Courier New" w:cs="Courier New"/>
          <w:sz w:val="18"/>
          <w:szCs w:val="18"/>
        </w:rPr>
        <w:br/>
        <w:t xml:space="preserve">   &lt;album&gt;</w:t>
      </w:r>
      <w:r w:rsidRPr="00F53CB0">
        <w:rPr>
          <w:rFonts w:ascii="Courier New" w:hAnsi="Courier New" w:cs="Courier New"/>
          <w:sz w:val="18"/>
          <w:szCs w:val="18"/>
        </w:rPr>
        <w:br/>
        <w:t xml:space="preserve">     &lt;artist&gt;…&lt;/artist&gt;</w:t>
      </w:r>
      <w:r w:rsidRPr="00F53CB0">
        <w:rPr>
          <w:rFonts w:ascii="Courier New" w:hAnsi="Courier New" w:cs="Courier New"/>
          <w:sz w:val="18"/>
          <w:szCs w:val="18"/>
        </w:rPr>
        <w:br/>
        <w:t xml:space="preserve">     …</w:t>
      </w:r>
      <w:r w:rsidRPr="00F53CB0">
        <w:rPr>
          <w:rFonts w:ascii="Courier New" w:hAnsi="Courier New" w:cs="Courier New"/>
          <w:sz w:val="18"/>
          <w:szCs w:val="18"/>
        </w:rPr>
        <w:br/>
        <w:t xml:space="preserve">  &lt;/album&gt;</w:t>
      </w:r>
      <w:r w:rsidRPr="00F53CB0">
        <w:rPr>
          <w:rFonts w:ascii="Courier New" w:hAnsi="Courier New" w:cs="Courier New"/>
          <w:sz w:val="18"/>
          <w:szCs w:val="18"/>
        </w:rPr>
        <w:br/>
        <w:t>&lt;/albums&gt;</w:t>
      </w:r>
    </w:p>
    <w:p w14:paraId="42C635FA" w14:textId="4D1BE726" w:rsidR="001C59EE" w:rsidRDefault="00DE14C1" w:rsidP="00375D21">
      <w:r>
        <w:t>C</w:t>
      </w:r>
      <w:r w:rsidR="002766B3">
        <w:t xml:space="preserve">opy across the XML data </w:t>
      </w:r>
      <w:r>
        <w:t>and w</w:t>
      </w:r>
      <w:r w:rsidR="006A4BCB">
        <w:t xml:space="preserve">rite your XPath </w:t>
      </w:r>
      <w:r w:rsidR="002766B3">
        <w:t xml:space="preserve">answers to the following questions </w:t>
      </w:r>
      <w:r w:rsidR="006A4BCB">
        <w:t>here</w:t>
      </w:r>
      <w:r w:rsidR="002766B3">
        <w:t>:</w:t>
      </w:r>
      <w:r w:rsidR="002766B3">
        <w:br/>
      </w:r>
      <w:hyperlink r:id="rId13" w:history="1">
        <w:r w:rsidR="001C59EE" w:rsidRPr="006A4BCB">
          <w:rPr>
            <w:rStyle w:val="Hyperlink"/>
          </w:rPr>
          <w:t>https://</w:t>
        </w:r>
      </w:hyperlink>
      <w:hyperlink r:id="rId14" w:history="1">
        <w:r w:rsidR="001C59EE" w:rsidRPr="006A4BCB">
          <w:rPr>
            <w:rStyle w:val="Hyperlink"/>
          </w:rPr>
          <w:t>www.freeformatter.com/xpath-tester.html</w:t>
        </w:r>
      </w:hyperlink>
      <w:r w:rsidR="001C59EE" w:rsidRPr="006A4BCB">
        <w:t xml:space="preserve"> </w:t>
      </w:r>
    </w:p>
    <w:p w14:paraId="7069BF32" w14:textId="6D15CC29" w:rsidR="00BF2614" w:rsidRDefault="00BF2614" w:rsidP="00375D21">
      <w:pPr>
        <w:pStyle w:val="ListParagraph"/>
        <w:numPr>
          <w:ilvl w:val="0"/>
          <w:numId w:val="3"/>
        </w:numPr>
      </w:pPr>
      <w:r w:rsidRPr="00BF2614">
        <w:t xml:space="preserve">Get all the </w:t>
      </w:r>
      <w:r w:rsidR="00A60B11">
        <w:t>album titles</w:t>
      </w:r>
    </w:p>
    <w:p w14:paraId="78463CBF" w14:textId="36938068" w:rsidR="00A60B11" w:rsidRDefault="00A60B11" w:rsidP="00375D21">
      <w:pPr>
        <w:pStyle w:val="ListParagraph"/>
        <w:numPr>
          <w:ilvl w:val="0"/>
          <w:numId w:val="3"/>
        </w:numPr>
      </w:pPr>
      <w:r>
        <w:t xml:space="preserve">Show </w:t>
      </w:r>
      <w:r w:rsidR="00273DC9">
        <w:t>the artist</w:t>
      </w:r>
      <w:r>
        <w:t xml:space="preserve"> </w:t>
      </w:r>
      <w:r w:rsidR="00273DC9">
        <w:t xml:space="preserve">for the </w:t>
      </w:r>
      <w:r>
        <w:t>last album on the list</w:t>
      </w:r>
    </w:p>
    <w:p w14:paraId="23D8E08B" w14:textId="1CEC0CD9" w:rsidR="00BF2614" w:rsidRDefault="00BF2614" w:rsidP="00375D21">
      <w:pPr>
        <w:pStyle w:val="ListParagraph"/>
        <w:numPr>
          <w:ilvl w:val="0"/>
          <w:numId w:val="3"/>
        </w:numPr>
      </w:pPr>
      <w:r>
        <w:t xml:space="preserve">Show </w:t>
      </w:r>
      <w:r w:rsidR="00A067B8">
        <w:t xml:space="preserve">all </w:t>
      </w:r>
      <w:r w:rsidR="00273DC9">
        <w:t xml:space="preserve">the </w:t>
      </w:r>
      <w:r w:rsidR="00A067B8">
        <w:t>details</w:t>
      </w:r>
      <w:r w:rsidR="00273DC9">
        <w:t xml:space="preserve"> for </w:t>
      </w:r>
      <w:r w:rsidR="00A60B11">
        <w:t>the '</w:t>
      </w:r>
      <w:r w:rsidR="00A067B8">
        <w:t>Jazz</w:t>
      </w:r>
      <w:r w:rsidR="00A60B11">
        <w:t xml:space="preserve">' genre albums </w:t>
      </w:r>
    </w:p>
    <w:p w14:paraId="08E7DD62" w14:textId="3F291BDE" w:rsidR="00BF2614" w:rsidRDefault="00BF2614" w:rsidP="00375D21">
      <w:pPr>
        <w:pStyle w:val="ListParagraph"/>
        <w:numPr>
          <w:ilvl w:val="0"/>
          <w:numId w:val="3"/>
        </w:numPr>
      </w:pPr>
      <w:r>
        <w:t xml:space="preserve">Show </w:t>
      </w:r>
      <w:r w:rsidR="00A60B11">
        <w:t>the album</w:t>
      </w:r>
      <w:r w:rsidR="00A067B8">
        <w:t xml:space="preserve"> title for those</w:t>
      </w:r>
      <w:r w:rsidR="00A60B11">
        <w:t xml:space="preserve"> released before 1980</w:t>
      </w:r>
      <w:r w:rsidR="00A067B8">
        <w:t xml:space="preserve"> (not inclusive of 1980)</w:t>
      </w:r>
    </w:p>
    <w:p w14:paraId="4224C10F" w14:textId="4B508544" w:rsidR="00BF2614" w:rsidRDefault="00A60B11" w:rsidP="00375D21">
      <w:pPr>
        <w:pStyle w:val="ListParagraph"/>
        <w:numPr>
          <w:ilvl w:val="0"/>
          <w:numId w:val="3"/>
        </w:numPr>
      </w:pPr>
      <w:r>
        <w:t xml:space="preserve">Show the bookmarked tracks for </w:t>
      </w:r>
      <w:r w:rsidR="00A067B8">
        <w:t>all</w:t>
      </w:r>
      <w:r>
        <w:t xml:space="preserve"> </w:t>
      </w:r>
      <w:r w:rsidR="00A067B8">
        <w:t>'Rock'</w:t>
      </w:r>
      <w:r>
        <w:t xml:space="preserve"> genre albums</w:t>
      </w:r>
    </w:p>
    <w:p w14:paraId="54F5073B" w14:textId="57417084" w:rsidR="00A60B11" w:rsidRDefault="00273DC9" w:rsidP="00304E9E">
      <w:pPr>
        <w:pStyle w:val="ListParagraph"/>
        <w:numPr>
          <w:ilvl w:val="0"/>
          <w:numId w:val="3"/>
        </w:numPr>
      </w:pPr>
      <w:r>
        <w:t xml:space="preserve">Show a COUNT </w:t>
      </w:r>
      <w:r w:rsidR="00A067B8">
        <w:t xml:space="preserve">how many </w:t>
      </w:r>
      <w:r>
        <w:t>bookmarked tracks</w:t>
      </w:r>
      <w:r w:rsidR="00A067B8">
        <w:t xml:space="preserve"> there are</w:t>
      </w:r>
      <w:r>
        <w:t xml:space="preserve"> </w:t>
      </w:r>
      <w:r w:rsidR="00A067B8">
        <w:t>in total</w:t>
      </w:r>
    </w:p>
    <w:p w14:paraId="04866940" w14:textId="5F5CD124" w:rsidR="00A067B8" w:rsidRDefault="000D1A7F" w:rsidP="00304E9E">
      <w:pPr>
        <w:pStyle w:val="ListParagraph"/>
        <w:numPr>
          <w:ilvl w:val="0"/>
          <w:numId w:val="3"/>
        </w:numPr>
      </w:pPr>
      <w:r>
        <w:t xml:space="preserve">Show the album title </w:t>
      </w:r>
      <w:r w:rsidR="004076A6">
        <w:t xml:space="preserve">for records </w:t>
      </w:r>
      <w:r>
        <w:t>where 2 or more tracks have been bookmarked</w:t>
      </w:r>
    </w:p>
    <w:p w14:paraId="7C438C91" w14:textId="5ADCB9A5" w:rsidR="00A067B8" w:rsidRDefault="004076A6" w:rsidP="00E37018">
      <w:pPr>
        <w:pStyle w:val="ListParagraph"/>
        <w:numPr>
          <w:ilvl w:val="0"/>
          <w:numId w:val="3"/>
        </w:numPr>
      </w:pPr>
      <w:r>
        <w:t xml:space="preserve">Show a list of the </w:t>
      </w:r>
      <w:r w:rsidR="00EB7D2F">
        <w:t>album titles</w:t>
      </w:r>
      <w:r>
        <w:t xml:space="preserve"> </w:t>
      </w:r>
      <w:r w:rsidR="00EB7D2F">
        <w:t>which include the word 'Album' in the title</w:t>
      </w:r>
    </w:p>
    <w:p w14:paraId="2B777158" w14:textId="5167C3C1" w:rsidR="000D2112" w:rsidRDefault="009B6485" w:rsidP="00E37018">
      <w:pPr>
        <w:pStyle w:val="ListParagraph"/>
        <w:numPr>
          <w:ilvl w:val="0"/>
          <w:numId w:val="3"/>
        </w:numPr>
      </w:pPr>
      <w:r>
        <w:t xml:space="preserve">Show a list of the album title and artist with the 'Rock' genre </w:t>
      </w:r>
      <w:r w:rsidR="001C59EE">
        <w:br/>
      </w:r>
    </w:p>
    <w:p w14:paraId="07CACFFB" w14:textId="77777777" w:rsidR="00EE08DE" w:rsidRDefault="006A4BCB" w:rsidP="00375D21">
      <w:r>
        <w:t>HINTS:</w:t>
      </w:r>
    </w:p>
    <w:p w14:paraId="2747F0C4" w14:textId="5EFC6A53" w:rsidR="00BF2614" w:rsidRDefault="00EE08DE" w:rsidP="00375D21">
      <w:r>
        <w:t xml:space="preserve">Check the </w:t>
      </w:r>
      <w:r w:rsidRPr="00EE08DE">
        <w:rPr>
          <w:i/>
        </w:rPr>
        <w:t>lecture notes</w:t>
      </w:r>
      <w:r>
        <w:t xml:space="preserve"> for examples of XPath also check this </w:t>
      </w:r>
      <w:r w:rsidRPr="00EE08DE">
        <w:rPr>
          <w:i/>
        </w:rPr>
        <w:t>link</w:t>
      </w:r>
      <w:r>
        <w:t xml:space="preserve">: </w:t>
      </w:r>
      <w:hyperlink r:id="rId15" w:history="1">
        <w:r w:rsidR="006A4BCB">
          <w:rPr>
            <w:rStyle w:val="Hyperlink"/>
          </w:rPr>
          <w:t>https://www.w3schools.com/xml/xpath_syntax.asp</w:t>
        </w:r>
      </w:hyperlink>
    </w:p>
    <w:p w14:paraId="0DEC6659" w14:textId="1487DAFB" w:rsidR="00B27BFA" w:rsidRDefault="00B27BFA">
      <w:r>
        <w:br w:type="page"/>
      </w:r>
    </w:p>
    <w:p w14:paraId="3AE88715" w14:textId="77777777" w:rsidR="00BF2614" w:rsidRDefault="00BF2614" w:rsidP="00375D21"/>
    <w:p w14:paraId="2B297590" w14:textId="77777777" w:rsidR="00575792" w:rsidRPr="006614E4" w:rsidRDefault="00575792" w:rsidP="006614E4">
      <w:pPr>
        <w:pStyle w:val="Heading2"/>
      </w:pPr>
      <w:r w:rsidRPr="006614E4">
        <w:t>XSLT</w:t>
      </w:r>
    </w:p>
    <w:p w14:paraId="4BC5BC67" w14:textId="19B27362" w:rsidR="00136E75" w:rsidRPr="00136E75" w:rsidRDefault="00F51FCC" w:rsidP="00136E75">
      <w:pPr>
        <w:rPr>
          <w:sz w:val="12"/>
        </w:rPr>
      </w:pPr>
      <w:r>
        <w:t xml:space="preserve">Use the XML file </w:t>
      </w:r>
      <w:r w:rsidR="00350C89">
        <w:t>from task 2 (music library)</w:t>
      </w:r>
      <w:r>
        <w:t xml:space="preserve"> in conjunctio</w:t>
      </w:r>
      <w:r w:rsidR="006614E4">
        <w:t>n with the following XSLT file.</w:t>
      </w:r>
      <w:r w:rsidR="001C22F1">
        <w:t xml:space="preserve"> </w:t>
      </w:r>
      <w:r>
        <w:t xml:space="preserve">Copy both files </w:t>
      </w:r>
      <w:r w:rsidR="001C22F1">
        <w:t xml:space="preserve">(XML document and XSLT code) </w:t>
      </w:r>
      <w:r>
        <w:t>to the relevant sections on this link</w:t>
      </w:r>
      <w:r w:rsidR="001C22F1">
        <w:t xml:space="preserve"> (clearing the text already in each box)</w:t>
      </w:r>
      <w:r>
        <w:t xml:space="preserve">: </w:t>
      </w:r>
      <w:r w:rsidR="006614E4">
        <w:t xml:space="preserve"> </w:t>
      </w:r>
      <w:r w:rsidR="00136E75">
        <w:br/>
      </w:r>
      <w:r w:rsidR="00136E75">
        <w:rPr>
          <w:rFonts w:ascii="Courier New" w:hAnsi="Courier New" w:cs="Courier New"/>
          <w:color w:val="0070C0"/>
          <w:sz w:val="20"/>
          <w:szCs w:val="20"/>
        </w:rPr>
        <w:br/>
      </w:r>
      <w:hyperlink r:id="rId16" w:history="1">
        <w:r w:rsidR="00AF5BD4" w:rsidRPr="00C90837">
          <w:rPr>
            <w:rStyle w:val="Hyperlink"/>
          </w:rPr>
          <w:t>https://tiny.cc/f21df</w:t>
        </w:r>
      </w:hyperlink>
      <w:r w:rsidR="00AF5BD4">
        <w:t xml:space="preserve">  </w:t>
      </w:r>
      <w:r w:rsidR="00136E75">
        <w:rPr>
          <w:rFonts w:ascii="Courier New" w:hAnsi="Courier New" w:cs="Courier New"/>
          <w:color w:val="0070C0"/>
          <w:sz w:val="14"/>
          <w:szCs w:val="20"/>
        </w:rPr>
        <w:t>ex</w:t>
      </w:r>
      <w:r w:rsidR="00136E75" w:rsidRPr="00136E75">
        <w:rPr>
          <w:rFonts w:ascii="Courier New" w:hAnsi="Courier New" w:cs="Courier New"/>
          <w:color w:val="0070C0"/>
          <w:sz w:val="14"/>
          <w:szCs w:val="20"/>
        </w:rPr>
        <w:t>pands to:</w:t>
      </w:r>
      <w:r w:rsidR="00136E75" w:rsidRPr="00136E75">
        <w:rPr>
          <w:rFonts w:ascii="Courier New" w:hAnsi="Courier New" w:cs="Courier New"/>
          <w:color w:val="0070C0"/>
          <w:sz w:val="12"/>
          <w:szCs w:val="20"/>
        </w:rPr>
        <w:t xml:space="preserve"> </w:t>
      </w:r>
      <w:hyperlink r:id="rId17" w:history="1">
        <w:r w:rsidR="00136E75" w:rsidRPr="00136E75">
          <w:rPr>
            <w:rStyle w:val="Hyperlink"/>
            <w:sz w:val="14"/>
          </w:rPr>
          <w:t>https://www.w3schools.com/xml/tryxslt.asp?xmlfile=cdcatalog&amp;xsltfile=cdcatalog_if</w:t>
        </w:r>
      </w:hyperlink>
      <w:r w:rsidR="00136E75" w:rsidRPr="00136E75">
        <w:rPr>
          <w:sz w:val="14"/>
        </w:rPr>
        <w:t xml:space="preserve"> </w:t>
      </w:r>
    </w:p>
    <w:p w14:paraId="347E0B3C" w14:textId="160CE629" w:rsidR="00136E75" w:rsidRPr="00136E75" w:rsidRDefault="00136E75" w:rsidP="00136E75">
      <w:p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br/>
      </w:r>
      <w:r w:rsidR="008F32C8">
        <w:rPr>
          <w:rFonts w:ascii="Courier New" w:hAnsi="Courier New" w:cs="Courier New"/>
          <w:color w:val="0070C0"/>
          <w:sz w:val="20"/>
          <w:szCs w:val="20"/>
        </w:rPr>
        <w:t>T</w:t>
      </w:r>
      <w:r w:rsidRPr="00136E75">
        <w:rPr>
          <w:rFonts w:ascii="Courier New" w:hAnsi="Courier New" w:cs="Courier New"/>
          <w:color w:val="0070C0"/>
          <w:sz w:val="20"/>
          <w:szCs w:val="20"/>
        </w:rPr>
        <w:t>he following XSLT</w:t>
      </w:r>
      <w:r w:rsidR="008F32C8">
        <w:rPr>
          <w:rFonts w:ascii="Courier New" w:hAnsi="Courier New" w:cs="Courier New"/>
          <w:color w:val="0070C0"/>
          <w:sz w:val="20"/>
          <w:szCs w:val="20"/>
        </w:rPr>
        <w:t xml:space="preserve"> can be downloaded from:</w:t>
      </w:r>
      <w:r w:rsidRPr="00136E75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hyperlink r:id="rId18" w:history="1">
        <w:r w:rsidRPr="008F32C8">
          <w:rPr>
            <w:rStyle w:val="Hyperlink"/>
            <w:sz w:val="20"/>
            <w:szCs w:val="20"/>
            <w:u w:val="none"/>
          </w:rPr>
          <w:t>http://www.macs.hw.ac.uk/~pb56/df_xslt.txt</w:t>
        </w:r>
      </w:hyperlink>
      <w:r w:rsidRPr="00136E75">
        <w:rPr>
          <w:sz w:val="20"/>
          <w:szCs w:val="20"/>
        </w:rPr>
        <w:t xml:space="preserve"> </w:t>
      </w:r>
    </w:p>
    <w:p w14:paraId="33C98312" w14:textId="3B5F22C5" w:rsidR="001C22F1" w:rsidRDefault="003744F0" w:rsidP="008F3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rPr>
          <w:rFonts w:ascii="Courier New" w:hAnsi="Courier New" w:cs="Courier New"/>
          <w:color w:val="0070C0"/>
          <w:sz w:val="20"/>
          <w:szCs w:val="20"/>
        </w:rPr>
      </w:pPr>
      <w:r w:rsidRPr="001C22F1">
        <w:rPr>
          <w:rFonts w:ascii="Courier New" w:hAnsi="Courier New" w:cs="Courier New"/>
          <w:color w:val="0070C0"/>
          <w:sz w:val="20"/>
          <w:szCs w:val="20"/>
        </w:rPr>
        <w:t>&lt;?xml version="1.0" encoding="ISO-8859-1"?&gt;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>&lt;xsl:stylesheet version="1.0" xmlns:xsl="http://www.w3.org/1999/XSL/Transform"&gt;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>&lt;xsl:template match="/"&gt;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&lt;html&gt;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&lt;body&gt;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&lt;h2&gt;Albums&lt;/h2&gt;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&lt;table border="1"&gt;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&lt;tr bgcolor="#9acd32"&gt;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&lt;th&gt;Artist&lt;/th&gt;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  &lt;th&gt;Album Title&lt;/th&gt;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  &lt;th&gt;Genre&lt;/th&gt;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  &lt;th&gt;Release Date&lt;/th&gt;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&lt;/tr&gt;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&lt;xsl:for-each select="/albums/album"&gt;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&lt;tr&gt;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&lt;td&gt;&lt;xsl:value-of select="artist"/&gt;&lt;/td&gt;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&lt;td&gt;&lt;xsl:value-of select="album_title"/&gt;&lt;/td&gt;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&lt;td&gt;&lt;xsl:value-of select="genre"/&gt;&lt;/td&gt;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&lt;td&gt;&lt;xsl:value-of select="released_date"/&gt;&lt;/td&gt;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&lt;/tr&gt;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  &lt;/xsl:for-each&gt;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  &lt;/table&gt;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&lt;/body&gt;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 xml:space="preserve">  &lt;/html&gt;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>&lt;/xsl:template&gt;</w:t>
      </w:r>
      <w:r w:rsidRPr="001C22F1">
        <w:rPr>
          <w:rFonts w:ascii="Courier New" w:hAnsi="Courier New" w:cs="Courier New"/>
          <w:color w:val="0070C0"/>
          <w:sz w:val="20"/>
          <w:szCs w:val="20"/>
        </w:rPr>
        <w:br/>
        <w:t>&lt;/xsl:stylesheet&gt;</w:t>
      </w:r>
    </w:p>
    <w:p w14:paraId="6716D8D6" w14:textId="77777777" w:rsidR="001C22F1" w:rsidRDefault="001C22F1" w:rsidP="001C22F1">
      <w:pPr>
        <w:spacing w:line="240" w:lineRule="auto"/>
        <w:ind w:left="720"/>
        <w:rPr>
          <w:rFonts w:ascii="Courier New" w:hAnsi="Courier New" w:cs="Courier New"/>
          <w:color w:val="0070C0"/>
          <w:sz w:val="20"/>
          <w:szCs w:val="20"/>
        </w:rPr>
      </w:pPr>
    </w:p>
    <w:p w14:paraId="275EE3D1" w14:textId="55CC025D" w:rsidR="001C22F1" w:rsidRPr="001C22F1" w:rsidRDefault="001C22F1" w:rsidP="001C22F1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t>Add a new column to the table which displays the number (count) of bookmarked tracks per album by editing the XSLT</w:t>
      </w:r>
      <w:r w:rsidR="003E454D">
        <w:br/>
      </w:r>
    </w:p>
    <w:p w14:paraId="6596CBAA" w14:textId="788946AE" w:rsidR="001C22F1" w:rsidRPr="001C22F1" w:rsidRDefault="001C22F1" w:rsidP="001C22F1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t xml:space="preserve">Update your XSLT to sort the table by the ARTIST name (A-Z) </w:t>
      </w:r>
      <w:r w:rsidR="003E454D">
        <w:br/>
      </w:r>
    </w:p>
    <w:p w14:paraId="4856EA9A" w14:textId="321803EB" w:rsidR="001C22F1" w:rsidRPr="008A7C7A" w:rsidRDefault="001C22F1" w:rsidP="008A7C7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t xml:space="preserve">Update your XSLT to shade all </w:t>
      </w:r>
      <w:r w:rsidR="00BA5FC5">
        <w:t xml:space="preserve">pre-1980 </w:t>
      </w:r>
      <w:r w:rsidR="00016704">
        <w:t xml:space="preserve">albums </w:t>
      </w:r>
      <w:r w:rsidR="00D6645E">
        <w:t xml:space="preserve"> with a </w:t>
      </w:r>
      <w:r w:rsidR="00016704">
        <w:t>'yellow'</w:t>
      </w:r>
      <w:r w:rsidR="00D6645E">
        <w:t xml:space="preserve"> background across the row</w:t>
      </w:r>
      <w:r w:rsidR="00BA5FC5">
        <w:t xml:space="preserve">    </w:t>
      </w:r>
      <w:r w:rsidR="00BA5FC5" w:rsidRPr="008A7C7A">
        <w:rPr>
          <w:color w:val="0070C0"/>
          <w:sz w:val="18"/>
        </w:rPr>
        <w:t xml:space="preserve"> </w:t>
      </w:r>
      <w:r w:rsidR="003E454D">
        <w:rPr>
          <w:color w:val="0070C0"/>
          <w:sz w:val="18"/>
        </w:rPr>
        <w:br/>
        <w:t xml:space="preserve">           </w:t>
      </w:r>
      <w:r w:rsidR="00BA5FC5" w:rsidRPr="003E454D">
        <w:rPr>
          <w:color w:val="0070C0"/>
        </w:rPr>
        <w:t>HINT</w:t>
      </w:r>
      <w:r w:rsidR="003E454D">
        <w:rPr>
          <w:color w:val="0070C0"/>
        </w:rPr>
        <w:t>S</w:t>
      </w:r>
      <w:r w:rsidR="00BA5FC5" w:rsidRPr="003E454D">
        <w:rPr>
          <w:color w:val="0070C0"/>
        </w:rPr>
        <w:t xml:space="preserve">: </w:t>
      </w:r>
      <w:r w:rsidR="003E454D">
        <w:rPr>
          <w:color w:val="0070C0"/>
        </w:rPr>
        <w:t xml:space="preserve">  - </w:t>
      </w:r>
      <w:r w:rsidR="00BA5FC5" w:rsidRPr="003E454D">
        <w:rPr>
          <w:color w:val="0070C0"/>
        </w:rPr>
        <w:t xml:space="preserve">use  xsl:choose </w:t>
      </w:r>
      <w:r w:rsidR="008A7C7A" w:rsidRPr="003E454D">
        <w:rPr>
          <w:color w:val="0070C0"/>
        </w:rPr>
        <w:t xml:space="preserve">  </w:t>
      </w:r>
      <w:r w:rsidR="00BA5FC5" w:rsidRPr="003E454D">
        <w:rPr>
          <w:color w:val="0070C0"/>
        </w:rPr>
        <w:t xml:space="preserve"> </w:t>
      </w:r>
      <w:r w:rsidR="006C1ED6">
        <w:rPr>
          <w:color w:val="0070C0"/>
        </w:rPr>
        <w:t xml:space="preserve"> (check with Google for more details)</w:t>
      </w:r>
      <w:r w:rsidR="003E454D">
        <w:rPr>
          <w:color w:val="0070C0"/>
        </w:rPr>
        <w:br/>
        <w:t xml:space="preserve">                        - </w:t>
      </w:r>
      <w:r w:rsidR="00BA5FC5" w:rsidRPr="003E454D">
        <w:rPr>
          <w:color w:val="0070C0"/>
        </w:rPr>
        <w:t xml:space="preserve">'less than' in xsl </w:t>
      </w:r>
      <w:r w:rsidR="008A7C7A" w:rsidRPr="003E454D">
        <w:rPr>
          <w:color w:val="0070C0"/>
        </w:rPr>
        <w:t xml:space="preserve">requires you to use </w:t>
      </w:r>
      <w:r w:rsidR="008A7C7A" w:rsidRPr="003E454D">
        <w:rPr>
          <w:b/>
          <w:color w:val="0070C0"/>
        </w:rPr>
        <w:t xml:space="preserve"> &amp;lt;</w:t>
      </w:r>
      <w:r w:rsidR="008A7C7A" w:rsidRPr="003E454D">
        <w:rPr>
          <w:color w:val="0070C0"/>
        </w:rPr>
        <w:t xml:space="preserve">  </w:t>
      </w:r>
    </w:p>
    <w:p w14:paraId="6B8DF989" w14:textId="77777777" w:rsidR="001C22F1" w:rsidRDefault="001C22F1" w:rsidP="001C22F1">
      <w:pPr>
        <w:spacing w:line="240" w:lineRule="auto"/>
      </w:pPr>
    </w:p>
    <w:p w14:paraId="07A52BBF" w14:textId="0C85294C" w:rsidR="003725D2" w:rsidRPr="001C22F1" w:rsidRDefault="003725D2" w:rsidP="001C22F1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5E4C83DA" w14:textId="7B50B788" w:rsidR="00575792" w:rsidRDefault="00BF2614" w:rsidP="003725D2">
      <w:pPr>
        <w:pStyle w:val="Heading2"/>
      </w:pPr>
      <w:r w:rsidRPr="00BF2614">
        <w:lastRenderedPageBreak/>
        <w:t>DTD + XSchema</w:t>
      </w:r>
    </w:p>
    <w:p w14:paraId="699FB56E" w14:textId="77777777" w:rsidR="00350C89" w:rsidRDefault="00350C89" w:rsidP="00375D21"/>
    <w:p w14:paraId="76FB9259" w14:textId="358AF933" w:rsidR="0010722A" w:rsidRDefault="00350C89" w:rsidP="00375D21">
      <w:r>
        <w:t>W</w:t>
      </w:r>
      <w:r w:rsidR="0010722A">
        <w:t>e’ll now consider</w:t>
      </w:r>
      <w:r w:rsidR="00B27BFA">
        <w:t xml:space="preserve"> </w:t>
      </w:r>
      <w:r w:rsidR="00087D6D">
        <w:t>storing</w:t>
      </w:r>
      <w:r w:rsidR="00B27BFA">
        <w:t xml:space="preserve"> </w:t>
      </w:r>
      <w:r w:rsidR="0010722A">
        <w:t>details for employees in XML</w:t>
      </w:r>
      <w:r w:rsidR="00087D6D">
        <w:t>. First by defining an XML Schema, and ending up by creating an XML document that matches the schema.</w:t>
      </w:r>
    </w:p>
    <w:p w14:paraId="32A61151" w14:textId="77777777" w:rsidR="00B27BFA" w:rsidRDefault="00B27BFA" w:rsidP="00375D21"/>
    <w:p w14:paraId="386B3224" w14:textId="3FE6843F" w:rsidR="00BF2614" w:rsidRDefault="00BF2614" w:rsidP="005B3437">
      <w:pPr>
        <w:pStyle w:val="ListParagraph"/>
        <w:numPr>
          <w:ilvl w:val="0"/>
          <w:numId w:val="9"/>
        </w:numPr>
      </w:pPr>
      <w:r w:rsidRPr="7A866514">
        <w:t>Build a simple XML schema of an employee.  The employee element of the schema needs to contain the following elements: job title, employee number, phone and email address. Assume there may be multiple phone numbers</w:t>
      </w:r>
      <w:r w:rsidR="005B3437">
        <w:br/>
      </w:r>
    </w:p>
    <w:p w14:paraId="22E0B74A" w14:textId="2D508A92" w:rsidR="005B3437" w:rsidRDefault="00BF2614" w:rsidP="005B3437">
      <w:pPr>
        <w:pStyle w:val="ListParagraph"/>
        <w:numPr>
          <w:ilvl w:val="0"/>
          <w:numId w:val="9"/>
        </w:numPr>
      </w:pPr>
      <w:r w:rsidRPr="7A866514">
        <w:t xml:space="preserve">Give the document type definition </w:t>
      </w:r>
      <w:r w:rsidR="00AB7F54">
        <w:t xml:space="preserve">(DTD) </w:t>
      </w:r>
      <w:r w:rsidRPr="7A866514">
        <w:t>for the schema you have created.</w:t>
      </w:r>
    </w:p>
    <w:p w14:paraId="2A0373CC" w14:textId="77777777" w:rsidR="005B3437" w:rsidRDefault="005B3437" w:rsidP="005B3437">
      <w:pPr>
        <w:pStyle w:val="ListParagraph"/>
      </w:pPr>
    </w:p>
    <w:p w14:paraId="2310D399" w14:textId="57926009" w:rsidR="005B3437" w:rsidRDefault="00BF2614" w:rsidP="001161F0">
      <w:pPr>
        <w:pStyle w:val="ListParagraph"/>
        <w:numPr>
          <w:ilvl w:val="0"/>
          <w:numId w:val="9"/>
        </w:numPr>
      </w:pPr>
      <w:r w:rsidRPr="7A866514">
        <w:t>Extend the schema to restrict the employee number to be less than 1000, restrict the job title to be one of the following: prof, associate prof or assistant prof.</w:t>
      </w:r>
      <w:r w:rsidR="005B3437">
        <w:br/>
      </w:r>
    </w:p>
    <w:p w14:paraId="2515AEEF" w14:textId="1D53632F" w:rsidR="00BF2614" w:rsidRDefault="00BF2614" w:rsidP="001161F0">
      <w:pPr>
        <w:pStyle w:val="ListParagraph"/>
        <w:numPr>
          <w:ilvl w:val="0"/>
          <w:numId w:val="9"/>
        </w:numPr>
      </w:pPr>
      <w:r w:rsidRPr="7A866514">
        <w:t xml:space="preserve"> Make an XML document that conforms to your schema. </w:t>
      </w:r>
    </w:p>
    <w:p w14:paraId="36CB4CF4" w14:textId="254E233F" w:rsidR="00BF2614" w:rsidRDefault="00BF2614" w:rsidP="00375D21"/>
    <w:p w14:paraId="5DF528B6" w14:textId="062A3F06" w:rsidR="005B3437" w:rsidRDefault="005B3437" w:rsidP="00375D21"/>
    <w:p w14:paraId="1DC0898C" w14:textId="77777777" w:rsidR="005B3437" w:rsidRDefault="005B3437" w:rsidP="00375D21"/>
    <w:p w14:paraId="30540E46" w14:textId="0A4C8F44" w:rsidR="00BF2614" w:rsidRPr="005B3437" w:rsidRDefault="005B3437" w:rsidP="005B3437">
      <w:pPr>
        <w:jc w:val="center"/>
        <w:rPr>
          <w:sz w:val="18"/>
          <w:szCs w:val="18"/>
        </w:rPr>
      </w:pPr>
      <w:r w:rsidRPr="005B3437">
        <w:rPr>
          <w:sz w:val="18"/>
          <w:szCs w:val="18"/>
        </w:rPr>
        <w:t>==========END OF THE LAB==========</w:t>
      </w:r>
    </w:p>
    <w:sectPr w:rsidR="00BF2614" w:rsidRPr="005B343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A6CB9" w14:textId="77777777" w:rsidR="00040258" w:rsidRDefault="00040258" w:rsidP="00040258">
      <w:pPr>
        <w:spacing w:after="0" w:line="240" w:lineRule="auto"/>
      </w:pPr>
      <w:r>
        <w:separator/>
      </w:r>
    </w:p>
  </w:endnote>
  <w:endnote w:type="continuationSeparator" w:id="0">
    <w:p w14:paraId="5F0D0999" w14:textId="77777777" w:rsidR="00040258" w:rsidRDefault="00040258" w:rsidP="0004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9DB76" w14:textId="77777777" w:rsidR="00040258" w:rsidRDefault="00040258" w:rsidP="00040258">
      <w:pPr>
        <w:spacing w:after="0" w:line="240" w:lineRule="auto"/>
      </w:pPr>
      <w:r>
        <w:separator/>
      </w:r>
    </w:p>
  </w:footnote>
  <w:footnote w:type="continuationSeparator" w:id="0">
    <w:p w14:paraId="14126319" w14:textId="77777777" w:rsidR="00040258" w:rsidRDefault="00040258" w:rsidP="0004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4DE9E" w14:textId="16089C03" w:rsidR="00040258" w:rsidRDefault="00040258">
    <w:pPr>
      <w:pStyle w:val="Header"/>
    </w:pPr>
    <w:r>
      <w:t>F21DF - XML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0F4"/>
    <w:multiLevelType w:val="hybridMultilevel"/>
    <w:tmpl w:val="9C56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1F86"/>
    <w:multiLevelType w:val="hybridMultilevel"/>
    <w:tmpl w:val="1F2AD55E"/>
    <w:lvl w:ilvl="0" w:tplc="152C84D0">
      <w:start w:val="1"/>
      <w:numFmt w:val="decimal"/>
      <w:pStyle w:val="Heading2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D5B5C"/>
    <w:multiLevelType w:val="hybridMultilevel"/>
    <w:tmpl w:val="09DCB540"/>
    <w:lvl w:ilvl="0" w:tplc="9238197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93292"/>
    <w:multiLevelType w:val="hybridMultilevel"/>
    <w:tmpl w:val="D102E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766"/>
    <w:multiLevelType w:val="hybridMultilevel"/>
    <w:tmpl w:val="BC325996"/>
    <w:lvl w:ilvl="0" w:tplc="F1DE6E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F3A62"/>
    <w:multiLevelType w:val="hybridMultilevel"/>
    <w:tmpl w:val="EDC40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679BC"/>
    <w:multiLevelType w:val="hybridMultilevel"/>
    <w:tmpl w:val="FCD080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81D98"/>
    <w:multiLevelType w:val="hybridMultilevel"/>
    <w:tmpl w:val="F58A3152"/>
    <w:lvl w:ilvl="0" w:tplc="9238197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995DA1"/>
    <w:multiLevelType w:val="hybridMultilevel"/>
    <w:tmpl w:val="8564E3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92"/>
    <w:rsid w:val="00016704"/>
    <w:rsid w:val="00040258"/>
    <w:rsid w:val="00087D6D"/>
    <w:rsid w:val="000B5213"/>
    <w:rsid w:val="000D1A7F"/>
    <w:rsid w:val="000D2112"/>
    <w:rsid w:val="0010722A"/>
    <w:rsid w:val="00136E75"/>
    <w:rsid w:val="0017236F"/>
    <w:rsid w:val="0019327D"/>
    <w:rsid w:val="001C22F1"/>
    <w:rsid w:val="001C59EE"/>
    <w:rsid w:val="00241A96"/>
    <w:rsid w:val="00273DC9"/>
    <w:rsid w:val="002766B3"/>
    <w:rsid w:val="00300272"/>
    <w:rsid w:val="00350C89"/>
    <w:rsid w:val="003545C2"/>
    <w:rsid w:val="003658F7"/>
    <w:rsid w:val="003725D2"/>
    <w:rsid w:val="003744F0"/>
    <w:rsid w:val="00375D21"/>
    <w:rsid w:val="003C52E9"/>
    <w:rsid w:val="003E454D"/>
    <w:rsid w:val="004076A6"/>
    <w:rsid w:val="004E6651"/>
    <w:rsid w:val="0050573B"/>
    <w:rsid w:val="00524E6D"/>
    <w:rsid w:val="005440EC"/>
    <w:rsid w:val="00575792"/>
    <w:rsid w:val="005B3437"/>
    <w:rsid w:val="005D0A1B"/>
    <w:rsid w:val="005E7E35"/>
    <w:rsid w:val="006614E4"/>
    <w:rsid w:val="006A4BCB"/>
    <w:rsid w:val="006C1ED6"/>
    <w:rsid w:val="007415F0"/>
    <w:rsid w:val="007B271F"/>
    <w:rsid w:val="0087159A"/>
    <w:rsid w:val="008A7C7A"/>
    <w:rsid w:val="008E2CA2"/>
    <w:rsid w:val="008F32C8"/>
    <w:rsid w:val="009B6485"/>
    <w:rsid w:val="00A067B8"/>
    <w:rsid w:val="00A60B11"/>
    <w:rsid w:val="00AA0D54"/>
    <w:rsid w:val="00AB7F54"/>
    <w:rsid w:val="00AF5BD4"/>
    <w:rsid w:val="00B27BFA"/>
    <w:rsid w:val="00BA5FC5"/>
    <w:rsid w:val="00BF2614"/>
    <w:rsid w:val="00D6645E"/>
    <w:rsid w:val="00D7462E"/>
    <w:rsid w:val="00D86F14"/>
    <w:rsid w:val="00DA4F87"/>
    <w:rsid w:val="00DE14C1"/>
    <w:rsid w:val="00E05379"/>
    <w:rsid w:val="00EA6F0E"/>
    <w:rsid w:val="00EB7D2F"/>
    <w:rsid w:val="00EE08DE"/>
    <w:rsid w:val="00F51FCC"/>
    <w:rsid w:val="00F53CB0"/>
    <w:rsid w:val="00FC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26ED"/>
  <w15:chartTrackingRefBased/>
  <w15:docId w15:val="{D432540C-A577-4494-83D4-49A0D3C4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21"/>
    <w:rPr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4E4"/>
    <w:pPr>
      <w:keepNext/>
      <w:keepLines/>
      <w:numPr>
        <w:numId w:val="7"/>
      </w:numPr>
      <w:spacing w:before="40" w:after="0"/>
      <w:ind w:left="284" w:hanging="426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7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5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5D21"/>
    <w:pPr>
      <w:shd w:val="clear" w:color="auto" w:fill="FFFFFF" w:themeFill="background1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75D21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  <w:shd w:val="clear" w:color="auto" w:fill="FFFFFF" w:themeFill="background1"/>
      <w:lang w:val="en-US"/>
    </w:rPr>
  </w:style>
  <w:style w:type="table" w:styleId="TableGrid">
    <w:name w:val="Table Grid"/>
    <w:basedOn w:val="TableNormal"/>
    <w:uiPriority w:val="39"/>
    <w:rsid w:val="0037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14E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E66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51"/>
    <w:rPr>
      <w:bCs/>
      <w:i/>
      <w:iCs/>
      <w:color w:val="404040" w:themeColor="text1" w:themeTint="BF"/>
      <w:lang w:val="en-US"/>
    </w:rPr>
  </w:style>
  <w:style w:type="character" w:styleId="Hyperlink">
    <w:name w:val="Hyperlink"/>
    <w:basedOn w:val="DefaultParagraphFont"/>
    <w:uiPriority w:val="99"/>
    <w:unhideWhenUsed/>
    <w:rsid w:val="00A60B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14E4"/>
    <w:rPr>
      <w:rFonts w:asciiTheme="majorHAnsi" w:eastAsiaTheme="majorEastAsia" w:hAnsiTheme="majorHAnsi" w:cstheme="majorBidi"/>
      <w:bCs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22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258"/>
    <w:rPr>
      <w:bCs/>
    </w:rPr>
  </w:style>
  <w:style w:type="paragraph" w:styleId="Footer">
    <w:name w:val="footer"/>
    <w:basedOn w:val="Normal"/>
    <w:link w:val="FooterChar"/>
    <w:uiPriority w:val="99"/>
    <w:unhideWhenUsed/>
    <w:rsid w:val="0004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258"/>
    <w:rPr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0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reeformatter.com/xpath-tester.html" TargetMode="External"/><Relationship Id="rId18" Type="http://schemas.openxmlformats.org/officeDocument/2006/relationships/hyperlink" Target="http://www.macs.hw.ac.uk/~pb56/df_xslt.tx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macs.hw.ac.uk/~pb56/f21df.xml" TargetMode="External"/><Relationship Id="rId17" Type="http://schemas.openxmlformats.org/officeDocument/2006/relationships/hyperlink" Target="https://www.w3schools.com/xml/tryxslt.asp?xmlfile=cdcatalog&amp;xsltfile=cdcatalog_i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ny.cc/f21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xml/xml_validator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xml/xpath_syntax.asp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eeformatter.com/xpath-te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46AA637D9E479DD029DAEF6E77F1" ma:contentTypeVersion="11" ma:contentTypeDescription="Create a new document." ma:contentTypeScope="" ma:versionID="886c3f7e739ab7eec5df43f7a88ad85d">
  <xsd:schema xmlns:xsd="http://www.w3.org/2001/XMLSchema" xmlns:xs="http://www.w3.org/2001/XMLSchema" xmlns:p="http://schemas.microsoft.com/office/2006/metadata/properties" xmlns:ns3="647abfc0-a81b-41d4-9910-c62eb1e95c42" xmlns:ns4="db5ea60e-25cd-4308-b18d-da115661dd7e" targetNamespace="http://schemas.microsoft.com/office/2006/metadata/properties" ma:root="true" ma:fieldsID="d05639d412fa5d488cc09f59e36a5bde" ns3:_="" ns4:_="">
    <xsd:import namespace="647abfc0-a81b-41d4-9910-c62eb1e95c42"/>
    <xsd:import namespace="db5ea60e-25cd-4308-b18d-da115661d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abfc0-a81b-41d4-9910-c62eb1e95c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ea60e-25cd-4308-b18d-da115661d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86F7DB4-C293-4886-A880-9ED13B2A74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2118C0-08F1-432B-8662-03F5CCC3A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abfc0-a81b-41d4-9910-c62eb1e95c42"/>
    <ds:schemaRef ds:uri="db5ea60e-25cd-4308-b18d-da115661d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354EF-07EE-439C-9E82-09CC183AC5CE}">
  <ds:schemaRefs>
    <ds:schemaRef ds:uri="http://schemas.microsoft.com/office/infopath/2007/PartnerControls"/>
    <ds:schemaRef ds:uri="db5ea60e-25cd-4308-b18d-da115661dd7e"/>
    <ds:schemaRef ds:uri="http://schemas.microsoft.com/office/2006/documentManagement/types"/>
    <ds:schemaRef ds:uri="http://schemas.microsoft.com/office/2006/metadata/properties"/>
    <ds:schemaRef ds:uri="647abfc0-a81b-41d4-9910-c62eb1e95c42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ED118E5-ACA3-4289-892F-935C9894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D7A446BF.dotm</Template>
  <TotalTime>316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Bartie, Phil</dc:creator>
  <cp:keywords/>
  <dc:description/>
  <cp:lastModifiedBy>Bartie, Phil</cp:lastModifiedBy>
  <cp:revision>48</cp:revision>
  <dcterms:created xsi:type="dcterms:W3CDTF">2019-10-03T10:59:00Z</dcterms:created>
  <dcterms:modified xsi:type="dcterms:W3CDTF">2019-10-22T16:11:00Z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0x010100B03F46AA637D9E479DD029DAEF6E77F1</vt:lpwstr>
  </property>
</Properties>
</file>